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0D2" w:rsidRDefault="00C370D2" w:rsidP="00C370D2">
      <w:pPr>
        <w:jc w:val="center"/>
      </w:pPr>
      <w:r>
        <w:t xml:space="preserve">I Choose You: </w:t>
      </w:r>
      <w:proofErr w:type="spellStart"/>
      <w:r>
        <w:t>Powerpoint</w:t>
      </w:r>
      <w:proofErr w:type="spellEnd"/>
      <w:r>
        <w:t xml:space="preserve"> Outline</w:t>
      </w:r>
    </w:p>
    <w:p w:rsidR="00622F5D" w:rsidRDefault="00C370D2">
      <w:r>
        <w:t xml:space="preserve">How do you choose a </w:t>
      </w:r>
      <w:proofErr w:type="gramStart"/>
      <w:r>
        <w:t>Team:</w:t>
      </w:r>
      <w:proofErr w:type="gramEnd"/>
    </w:p>
    <w:p w:rsidR="00000000" w:rsidRPr="00C370D2" w:rsidRDefault="00C370D2" w:rsidP="00C370D2">
      <w:pPr>
        <w:numPr>
          <w:ilvl w:val="0"/>
          <w:numId w:val="1"/>
        </w:numPr>
      </w:pPr>
      <w:r w:rsidRPr="00C370D2">
        <w:t>Kevin and Rob Speak:</w:t>
      </w:r>
    </w:p>
    <w:p w:rsidR="00000000" w:rsidRPr="00C370D2" w:rsidRDefault="00C370D2" w:rsidP="00C370D2">
      <w:pPr>
        <w:numPr>
          <w:ilvl w:val="0"/>
          <w:numId w:val="1"/>
        </w:numPr>
      </w:pPr>
      <w:r w:rsidRPr="00C370D2">
        <w:t>If you factor only teams of unique Pokémon with unique move-sets, we have (719 choose 6) * (74 choose 4)</w:t>
      </w:r>
    </w:p>
    <w:p w:rsidR="00000000" w:rsidRPr="00C370D2" w:rsidRDefault="00C370D2" w:rsidP="00C370D2">
      <w:pPr>
        <w:numPr>
          <w:ilvl w:val="1"/>
          <w:numId w:val="1"/>
        </w:numPr>
      </w:pPr>
      <w:r w:rsidRPr="00C370D2">
        <w:t xml:space="preserve">Taken from a </w:t>
      </w:r>
      <w:proofErr w:type="spellStart"/>
      <w:r w:rsidRPr="00C370D2">
        <w:t>Kotaku</w:t>
      </w:r>
      <w:proofErr w:type="spellEnd"/>
      <w:r w:rsidRPr="00C370D2">
        <w:t xml:space="preserve"> Post mentioned in the comment</w:t>
      </w:r>
    </w:p>
    <w:p w:rsidR="00000000" w:rsidRPr="00C370D2" w:rsidRDefault="00C370D2" w:rsidP="00C370D2">
      <w:pPr>
        <w:numPr>
          <w:ilvl w:val="0"/>
          <w:numId w:val="1"/>
        </w:numPr>
      </w:pPr>
      <w:r w:rsidRPr="00C370D2">
        <w:t>The problem we are trying to solve is, how do you know that the team you have selected is strong enough to win battles</w:t>
      </w:r>
    </w:p>
    <w:p w:rsidR="00000000" w:rsidRPr="00C370D2" w:rsidRDefault="00C370D2" w:rsidP="00C370D2">
      <w:pPr>
        <w:numPr>
          <w:ilvl w:val="1"/>
          <w:numId w:val="1"/>
        </w:numPr>
      </w:pPr>
      <w:r w:rsidRPr="00C370D2">
        <w:t>Can we predict if a team will win, based off of other winning teams?</w:t>
      </w:r>
    </w:p>
    <w:p w:rsidR="00000000" w:rsidRPr="00C370D2" w:rsidRDefault="00C370D2" w:rsidP="00C370D2">
      <w:pPr>
        <w:numPr>
          <w:ilvl w:val="0"/>
          <w:numId w:val="1"/>
        </w:numPr>
      </w:pPr>
      <w:r w:rsidRPr="00C370D2">
        <w:t>How do we rate a good team?</w:t>
      </w:r>
    </w:p>
    <w:p w:rsidR="00000000" w:rsidRPr="00C370D2" w:rsidRDefault="00C370D2" w:rsidP="00C370D2">
      <w:pPr>
        <w:numPr>
          <w:ilvl w:val="1"/>
          <w:numId w:val="1"/>
        </w:numPr>
      </w:pPr>
      <w:r w:rsidRPr="00C370D2">
        <w:t>A team is good if they successfully win a battle</w:t>
      </w:r>
    </w:p>
    <w:p w:rsidR="00000000" w:rsidRPr="00C370D2" w:rsidRDefault="00C370D2" w:rsidP="00C370D2">
      <w:pPr>
        <w:numPr>
          <w:ilvl w:val="1"/>
          <w:numId w:val="1"/>
        </w:numPr>
      </w:pPr>
      <w:r w:rsidRPr="00C370D2">
        <w:t>This can be viewed, Yes or No</w:t>
      </w:r>
    </w:p>
    <w:p w:rsidR="00000000" w:rsidRDefault="00C370D2" w:rsidP="00C370D2">
      <w:pPr>
        <w:numPr>
          <w:ilvl w:val="2"/>
          <w:numId w:val="1"/>
        </w:numPr>
      </w:pPr>
      <w:r w:rsidRPr="00C370D2">
        <w:t>Thus Supervised Learning</w:t>
      </w:r>
      <w:r>
        <w:t xml:space="preserve"> (mentioned on next slide)</w:t>
      </w:r>
    </w:p>
    <w:p w:rsidR="00C370D2" w:rsidRDefault="00C370D2" w:rsidP="00C370D2"/>
    <w:p w:rsidR="00C370D2" w:rsidRDefault="00C370D2" w:rsidP="00C370D2">
      <w:r>
        <w:t xml:space="preserve">How we </w:t>
      </w:r>
      <w:proofErr w:type="gramStart"/>
      <w:r>
        <w:t>Did</w:t>
      </w:r>
      <w:proofErr w:type="gramEnd"/>
      <w:r>
        <w:t xml:space="preserve"> It</w:t>
      </w:r>
    </w:p>
    <w:p w:rsidR="00C370D2" w:rsidRDefault="00C370D2" w:rsidP="00C370D2">
      <w:pPr>
        <w:pStyle w:val="ListParagraph"/>
        <w:numPr>
          <w:ilvl w:val="0"/>
          <w:numId w:val="6"/>
        </w:numPr>
      </w:pPr>
      <w:r>
        <w:t>I don’t know what to say here!!! Kevin!!!!</w:t>
      </w:r>
      <w:bookmarkStart w:id="0" w:name="_GoBack"/>
      <w:bookmarkEnd w:id="0"/>
    </w:p>
    <w:p w:rsidR="00C370D2" w:rsidRDefault="00C370D2" w:rsidP="00C370D2"/>
    <w:p w:rsidR="00C370D2" w:rsidRDefault="00C370D2" w:rsidP="00C370D2">
      <w:r>
        <w:t>Two Main Databases:</w:t>
      </w:r>
    </w:p>
    <w:p w:rsidR="00C370D2" w:rsidRPr="00C370D2" w:rsidRDefault="00C370D2" w:rsidP="00C370D2">
      <w:r w:rsidRPr="00C370D2">
        <w:t xml:space="preserve">Rob Speak: </w:t>
      </w:r>
    </w:p>
    <w:p w:rsidR="00C370D2" w:rsidRPr="00C370D2" w:rsidRDefault="00C370D2" w:rsidP="00C370D2">
      <w:r w:rsidRPr="00C370D2">
        <w:t>We obtained our Pokémon data from two sources. Serebii.net and Smogon.com</w:t>
      </w:r>
    </w:p>
    <w:p w:rsidR="00000000" w:rsidRPr="00C370D2" w:rsidRDefault="00C370D2" w:rsidP="00C370D2">
      <w:pPr>
        <w:numPr>
          <w:ilvl w:val="0"/>
          <w:numId w:val="2"/>
        </w:numPr>
      </w:pPr>
      <w:r w:rsidRPr="00C370D2">
        <w:t>Se</w:t>
      </w:r>
      <w:r w:rsidRPr="00C370D2">
        <w:t>rebii is a very popular source of Pokémon information, containing a massive database of all Pokémon, attacks, abilities and items</w:t>
      </w:r>
    </w:p>
    <w:p w:rsidR="00000000" w:rsidRPr="00C370D2" w:rsidRDefault="00C370D2" w:rsidP="00C370D2">
      <w:pPr>
        <w:numPr>
          <w:ilvl w:val="1"/>
          <w:numId w:val="2"/>
        </w:numPr>
      </w:pPr>
      <w:r w:rsidRPr="00C370D2">
        <w:t xml:space="preserve">We were able to scrape through Serebii to gather all the </w:t>
      </w:r>
      <w:proofErr w:type="spellStart"/>
      <w:r w:rsidRPr="00C370D2">
        <w:t>statica</w:t>
      </w:r>
      <w:r w:rsidRPr="00C370D2">
        <w:t>ll</w:t>
      </w:r>
      <w:proofErr w:type="spellEnd"/>
      <w:r w:rsidRPr="00C370D2">
        <w:t xml:space="preserve"> data that we needed for our battle simulator. </w:t>
      </w:r>
    </w:p>
    <w:p w:rsidR="00000000" w:rsidRPr="00C370D2" w:rsidRDefault="00C370D2" w:rsidP="00C370D2">
      <w:pPr>
        <w:numPr>
          <w:ilvl w:val="0"/>
          <w:numId w:val="2"/>
        </w:numPr>
      </w:pPr>
      <w:r w:rsidRPr="00C370D2">
        <w:t>Smogon is one of the leaders in competitive Pokémon battling. The people at Smogon have created an online battler where people can easily battle</w:t>
      </w:r>
      <w:r w:rsidRPr="00C370D2">
        <w:t xml:space="preserve"> each other and save records of their battles. They frequently hold tournaments and are very active contributors to the “meta” of Player VS Player Pokémon.</w:t>
      </w:r>
    </w:p>
    <w:p w:rsidR="00000000" w:rsidRPr="00C370D2" w:rsidRDefault="00C370D2" w:rsidP="00C370D2">
      <w:pPr>
        <w:numPr>
          <w:ilvl w:val="1"/>
          <w:numId w:val="2"/>
        </w:numPr>
      </w:pPr>
      <w:r w:rsidRPr="00C370D2">
        <w:t>Smogon sets the Pokémon Battle Tiers</w:t>
      </w:r>
    </w:p>
    <w:p w:rsidR="00000000" w:rsidRPr="00C370D2" w:rsidRDefault="00C370D2" w:rsidP="00C370D2">
      <w:pPr>
        <w:numPr>
          <w:ilvl w:val="2"/>
          <w:numId w:val="2"/>
        </w:numPr>
      </w:pPr>
      <w:r w:rsidRPr="00C370D2">
        <w:t>Battle tiers are updated every 3 months based off of usage statistics</w:t>
      </w:r>
    </w:p>
    <w:p w:rsidR="00000000" w:rsidRPr="00C370D2" w:rsidRDefault="00C370D2" w:rsidP="00C370D2">
      <w:pPr>
        <w:numPr>
          <w:ilvl w:val="3"/>
          <w:numId w:val="2"/>
        </w:numPr>
      </w:pPr>
      <w:r w:rsidRPr="00C370D2">
        <w:t>We used battles form the OU tier, which is the most popular tie</w:t>
      </w:r>
      <w:r w:rsidRPr="00C370D2">
        <w:t>r</w:t>
      </w:r>
    </w:p>
    <w:p w:rsidR="00000000" w:rsidRPr="00C370D2" w:rsidRDefault="00C370D2" w:rsidP="00C370D2">
      <w:pPr>
        <w:numPr>
          <w:ilvl w:val="2"/>
          <w:numId w:val="2"/>
        </w:numPr>
      </w:pPr>
      <w:r w:rsidRPr="00C370D2">
        <w:t xml:space="preserve">This means that the tiers actively evolve as the </w:t>
      </w:r>
      <w:proofErr w:type="gramStart"/>
      <w:r w:rsidRPr="00C370D2">
        <w:t>meta</w:t>
      </w:r>
      <w:proofErr w:type="gramEnd"/>
      <w:r w:rsidRPr="00C370D2">
        <w:t xml:space="preserve"> grows.</w:t>
      </w:r>
    </w:p>
    <w:p w:rsidR="00000000" w:rsidRPr="00C370D2" w:rsidRDefault="00C370D2" w:rsidP="00C370D2">
      <w:pPr>
        <w:numPr>
          <w:ilvl w:val="3"/>
          <w:numId w:val="2"/>
        </w:numPr>
      </w:pPr>
      <w:r w:rsidRPr="00C370D2">
        <w:t>Our data spans a time of 1 year (Jan 2014 – April 2015)</w:t>
      </w:r>
    </w:p>
    <w:p w:rsidR="00000000" w:rsidRPr="00C370D2" w:rsidRDefault="00C370D2" w:rsidP="00C370D2">
      <w:pPr>
        <w:numPr>
          <w:ilvl w:val="1"/>
          <w:numId w:val="2"/>
        </w:numPr>
      </w:pPr>
      <w:r w:rsidRPr="00C370D2">
        <w:t>We took over 300 battles from three different Smogon tournaments and divided parsed the data to find things such as:</w:t>
      </w:r>
    </w:p>
    <w:p w:rsidR="00000000" w:rsidRPr="00C370D2" w:rsidRDefault="00C370D2" w:rsidP="00C370D2">
      <w:pPr>
        <w:numPr>
          <w:ilvl w:val="2"/>
          <w:numId w:val="2"/>
        </w:numPr>
      </w:pPr>
      <w:r w:rsidRPr="00C370D2">
        <w:t xml:space="preserve"> </w:t>
      </w:r>
      <w:r w:rsidRPr="00C370D2">
        <w:t>moves actually used in battle</w:t>
      </w:r>
    </w:p>
    <w:p w:rsidR="00000000" w:rsidRPr="00C370D2" w:rsidRDefault="00C370D2" w:rsidP="00C370D2">
      <w:pPr>
        <w:numPr>
          <w:ilvl w:val="2"/>
          <w:numId w:val="2"/>
        </w:numPr>
      </w:pPr>
      <w:r w:rsidRPr="00C370D2">
        <w:t>Status effects used</w:t>
      </w:r>
    </w:p>
    <w:p w:rsidR="00000000" w:rsidRPr="00C370D2" w:rsidRDefault="00C370D2" w:rsidP="00C370D2">
      <w:pPr>
        <w:numPr>
          <w:ilvl w:val="2"/>
          <w:numId w:val="2"/>
        </w:numPr>
      </w:pPr>
      <w:r w:rsidRPr="00C370D2">
        <w:t>Weather changes</w:t>
      </w:r>
    </w:p>
    <w:p w:rsidR="00000000" w:rsidRPr="00C370D2" w:rsidRDefault="00C370D2" w:rsidP="00C370D2">
      <w:pPr>
        <w:numPr>
          <w:ilvl w:val="2"/>
          <w:numId w:val="2"/>
        </w:numPr>
      </w:pPr>
      <w:r w:rsidRPr="00C370D2">
        <w:t>Items used</w:t>
      </w:r>
    </w:p>
    <w:p w:rsidR="00000000" w:rsidRPr="00C370D2" w:rsidRDefault="00C370D2" w:rsidP="00C370D2">
      <w:pPr>
        <w:numPr>
          <w:ilvl w:val="2"/>
          <w:numId w:val="2"/>
        </w:numPr>
      </w:pPr>
      <w:r w:rsidRPr="00C370D2">
        <w:t>Entry Hazards</w:t>
      </w:r>
    </w:p>
    <w:p w:rsidR="00000000" w:rsidRPr="00C370D2" w:rsidRDefault="00C370D2" w:rsidP="00C370D2">
      <w:pPr>
        <w:numPr>
          <w:ilvl w:val="2"/>
          <w:numId w:val="2"/>
        </w:numPr>
      </w:pPr>
      <w:r w:rsidRPr="00C370D2">
        <w:t>Pokémon Transformations used</w:t>
      </w:r>
    </w:p>
    <w:p w:rsidR="00000000" w:rsidRDefault="00C370D2" w:rsidP="00C370D2">
      <w:pPr>
        <w:numPr>
          <w:ilvl w:val="1"/>
          <w:numId w:val="2"/>
        </w:numPr>
      </w:pPr>
      <w:r w:rsidRPr="00C370D2">
        <w:t xml:space="preserve">We then divided these sets into our training and test sets for our classifiers. </w:t>
      </w:r>
    </w:p>
    <w:p w:rsidR="00C370D2" w:rsidRDefault="00C370D2" w:rsidP="00C370D2"/>
    <w:p w:rsidR="00C370D2" w:rsidRDefault="00C370D2" w:rsidP="00C370D2">
      <w:r>
        <w:t>Results:</w:t>
      </w:r>
    </w:p>
    <w:p w:rsidR="00C370D2" w:rsidRPr="00C370D2" w:rsidRDefault="00C370D2" w:rsidP="00C370D2">
      <w:r w:rsidRPr="00C370D2">
        <w:t>Kevin:</w:t>
      </w:r>
    </w:p>
    <w:p w:rsidR="00000000" w:rsidRPr="00C370D2" w:rsidRDefault="00C370D2" w:rsidP="00C370D2">
      <w:pPr>
        <w:numPr>
          <w:ilvl w:val="0"/>
          <w:numId w:val="3"/>
        </w:numPr>
      </w:pPr>
      <w:r w:rsidRPr="00C370D2">
        <w:t>Our approach ended up resulting in a large n</w:t>
      </w:r>
      <w:r w:rsidRPr="00C370D2">
        <w:t>umber of False Positives</w:t>
      </w:r>
    </w:p>
    <w:p w:rsidR="00000000" w:rsidRPr="00C370D2" w:rsidRDefault="00C370D2" w:rsidP="00C370D2">
      <w:pPr>
        <w:numPr>
          <w:ilvl w:val="1"/>
          <w:numId w:val="3"/>
        </w:numPr>
      </w:pPr>
      <w:r w:rsidRPr="00C370D2">
        <w:t>A potential reason for this is the sparseness of our features</w:t>
      </w:r>
    </w:p>
    <w:p w:rsidR="00000000" w:rsidRPr="00C370D2" w:rsidRDefault="00C370D2" w:rsidP="00C370D2">
      <w:pPr>
        <w:numPr>
          <w:ilvl w:val="1"/>
          <w:numId w:val="3"/>
        </w:numPr>
      </w:pPr>
      <w:r w:rsidRPr="00C370D2">
        <w:t>OR having too many features</w:t>
      </w:r>
    </w:p>
    <w:p w:rsidR="00000000" w:rsidRPr="00C370D2" w:rsidRDefault="00C370D2" w:rsidP="00C370D2">
      <w:pPr>
        <w:numPr>
          <w:ilvl w:val="1"/>
          <w:numId w:val="3"/>
        </w:numPr>
      </w:pPr>
      <w:r w:rsidRPr="00C370D2">
        <w:lastRenderedPageBreak/>
        <w:t>Caused Over fitting to the curve</w:t>
      </w:r>
    </w:p>
    <w:p w:rsidR="00000000" w:rsidRPr="00C370D2" w:rsidRDefault="00C370D2" w:rsidP="00C370D2">
      <w:pPr>
        <w:numPr>
          <w:ilvl w:val="0"/>
          <w:numId w:val="3"/>
        </w:numPr>
      </w:pPr>
      <w:r w:rsidRPr="00C370D2">
        <w:t>Low number of False Negatives:</w:t>
      </w:r>
    </w:p>
    <w:p w:rsidR="00000000" w:rsidRPr="00C370D2" w:rsidRDefault="00C370D2" w:rsidP="00C370D2">
      <w:pPr>
        <w:numPr>
          <w:ilvl w:val="1"/>
          <w:numId w:val="3"/>
        </w:numPr>
      </w:pPr>
      <w:r w:rsidRPr="00C370D2">
        <w:t>This suggests that weak</w:t>
      </w:r>
      <w:r w:rsidRPr="00C370D2">
        <w:t>er teams probably won through strategy</w:t>
      </w:r>
    </w:p>
    <w:p w:rsidR="00000000" w:rsidRPr="00C370D2" w:rsidRDefault="00C370D2" w:rsidP="00C370D2">
      <w:pPr>
        <w:numPr>
          <w:ilvl w:val="1"/>
          <w:numId w:val="3"/>
        </w:numPr>
      </w:pPr>
      <w:r w:rsidRPr="00C370D2">
        <w:t>Begs that a “human” (not necessarily living) element be brought in to better predict the results</w:t>
      </w:r>
    </w:p>
    <w:p w:rsidR="00000000" w:rsidRPr="00C370D2" w:rsidRDefault="00C370D2" w:rsidP="00C370D2">
      <w:pPr>
        <w:numPr>
          <w:ilvl w:val="2"/>
          <w:numId w:val="3"/>
        </w:numPr>
      </w:pPr>
      <w:r w:rsidRPr="00C370D2">
        <w:t>Maybe a strategy index? Ideas could be mentioned.</w:t>
      </w:r>
    </w:p>
    <w:p w:rsidR="00000000" w:rsidRPr="00C370D2" w:rsidRDefault="00C370D2" w:rsidP="00C370D2">
      <w:pPr>
        <w:numPr>
          <w:ilvl w:val="0"/>
          <w:numId w:val="3"/>
        </w:numPr>
      </w:pPr>
      <w:r w:rsidRPr="00C370D2">
        <w:t>Based off the Mean values of our 9 different outcomes:</w:t>
      </w:r>
    </w:p>
    <w:p w:rsidR="00C370D2" w:rsidRPr="00C370D2" w:rsidRDefault="00C370D2" w:rsidP="00C370D2">
      <w:pPr>
        <w:ind w:left="360"/>
      </w:pPr>
      <w:r w:rsidRPr="00C370D2">
        <w:t>Recall: 0.756</w:t>
      </w:r>
    </w:p>
    <w:p w:rsidR="00C370D2" w:rsidRPr="00C370D2" w:rsidRDefault="00C370D2" w:rsidP="00C370D2">
      <w:pPr>
        <w:ind w:left="360"/>
      </w:pPr>
      <w:r w:rsidRPr="00C370D2">
        <w:t>Precision: 0.559</w:t>
      </w:r>
    </w:p>
    <w:p w:rsidR="00C370D2" w:rsidRPr="00C370D2" w:rsidRDefault="00C370D2" w:rsidP="00C370D2">
      <w:pPr>
        <w:ind w:left="360"/>
      </w:pPr>
      <w:r w:rsidRPr="00C370D2">
        <w:t>Accuracy: 0.596</w:t>
      </w:r>
    </w:p>
    <w:p w:rsidR="00C370D2" w:rsidRPr="00C370D2" w:rsidRDefault="00C370D2" w:rsidP="00C370D2">
      <w:pPr>
        <w:ind w:left="360"/>
      </w:pPr>
      <w:r w:rsidRPr="00C370D2">
        <w:t>F1 Score: 0.643</w:t>
      </w:r>
    </w:p>
    <w:p w:rsidR="00C370D2" w:rsidRPr="00C370D2" w:rsidRDefault="00C370D2" w:rsidP="00C370D2">
      <w:pPr>
        <w:ind w:left="360"/>
      </w:pPr>
      <w:proofErr w:type="spellStart"/>
      <w:r w:rsidRPr="00C370D2">
        <w:t>Avg</w:t>
      </w:r>
      <w:proofErr w:type="spellEnd"/>
      <w:r w:rsidRPr="00C370D2">
        <w:tab/>
      </w:r>
      <w:r w:rsidRPr="00C370D2">
        <w:tab/>
      </w:r>
      <w:proofErr w:type="gramStart"/>
      <w:r w:rsidRPr="00C370D2">
        <w:t>The</w:t>
      </w:r>
      <w:proofErr w:type="gramEnd"/>
      <w:r w:rsidRPr="00C370D2">
        <w:t xml:space="preserve"> Trials</w:t>
      </w:r>
    </w:p>
    <w:p w:rsidR="00C370D2" w:rsidRPr="00C370D2" w:rsidRDefault="00C370D2" w:rsidP="00C370D2">
      <w:pPr>
        <w:ind w:left="360"/>
      </w:pPr>
      <w:r w:rsidRPr="00C370D2">
        <w:rPr>
          <w:lang w:val="pl-PL"/>
        </w:rPr>
        <w:t xml:space="preserve">23.2 </w:t>
      </w:r>
      <w:r w:rsidRPr="00C370D2">
        <w:rPr>
          <w:lang w:val="pl-PL"/>
        </w:rPr>
        <w:tab/>
        <w:t>tp: 32 + 23 + 26 + 22 + 11 + 16 + 29 + 28 + 22</w:t>
      </w:r>
    </w:p>
    <w:p w:rsidR="00C370D2" w:rsidRPr="00C370D2" w:rsidRDefault="00C370D2" w:rsidP="00C370D2">
      <w:pPr>
        <w:ind w:left="360"/>
      </w:pPr>
      <w:r w:rsidRPr="00C370D2">
        <w:rPr>
          <w:lang w:val="de-DE"/>
        </w:rPr>
        <w:t xml:space="preserve">7.5 </w:t>
      </w:r>
      <w:r w:rsidRPr="00C370D2">
        <w:rPr>
          <w:lang w:val="de-DE"/>
        </w:rPr>
        <w:tab/>
        <w:t>fn:   7 +   1 +   8 +   8 + 18 + 11 +   5 +   4 + 6</w:t>
      </w:r>
    </w:p>
    <w:p w:rsidR="00C370D2" w:rsidRPr="00C370D2" w:rsidRDefault="00C370D2" w:rsidP="00C370D2">
      <w:pPr>
        <w:ind w:left="360"/>
      </w:pPr>
      <w:r w:rsidRPr="00C370D2">
        <w:rPr>
          <w:lang w:val="da-DK"/>
        </w:rPr>
        <w:t xml:space="preserve">18.3 </w:t>
      </w:r>
      <w:r w:rsidRPr="00C370D2">
        <w:rPr>
          <w:lang w:val="da-DK"/>
        </w:rPr>
        <w:tab/>
        <w:t>fp: 20 + 35 + 21 + 16 + 11 + 12 +   8 + 19 + 23</w:t>
      </w:r>
    </w:p>
    <w:p w:rsidR="00C370D2" w:rsidRDefault="00C370D2" w:rsidP="00C370D2">
      <w:pPr>
        <w:ind w:left="360"/>
      </w:pPr>
      <w:r w:rsidRPr="00C370D2">
        <w:t xml:space="preserve">14.8 </w:t>
      </w:r>
      <w:r w:rsidRPr="00C370D2">
        <w:tab/>
      </w:r>
      <w:proofErr w:type="spellStart"/>
      <w:proofErr w:type="gramStart"/>
      <w:r w:rsidRPr="00C370D2">
        <w:t>tn</w:t>
      </w:r>
      <w:proofErr w:type="spellEnd"/>
      <w:proofErr w:type="gramEnd"/>
      <w:r w:rsidRPr="00C370D2">
        <w:t>:   5 +   5 +   9 + 18 + 24 + 25 + 22 + 13 + 13</w:t>
      </w:r>
    </w:p>
    <w:p w:rsidR="00C370D2" w:rsidRDefault="00C370D2" w:rsidP="00C370D2"/>
    <w:p w:rsidR="00C370D2" w:rsidRDefault="00C370D2" w:rsidP="00C370D2">
      <w:r>
        <w:t>Final Thoughts:</w:t>
      </w:r>
    </w:p>
    <w:p w:rsidR="00C370D2" w:rsidRPr="00C370D2" w:rsidRDefault="00C370D2" w:rsidP="00C370D2">
      <w:r w:rsidRPr="00C370D2">
        <w:t>Summary: Rob</w:t>
      </w:r>
    </w:p>
    <w:p w:rsidR="00000000" w:rsidRPr="00C370D2" w:rsidRDefault="00C370D2" w:rsidP="00C370D2">
      <w:pPr>
        <w:numPr>
          <w:ilvl w:val="0"/>
          <w:numId w:val="4"/>
        </w:numPr>
      </w:pPr>
      <w:r w:rsidRPr="00C370D2">
        <w:t>With a move complete Dataset we may have been able to predict with more accuracy, whether a team would or wouldn’t win</w:t>
      </w:r>
    </w:p>
    <w:p w:rsidR="00000000" w:rsidRPr="00C370D2" w:rsidRDefault="00C370D2" w:rsidP="00C370D2">
      <w:pPr>
        <w:numPr>
          <w:ilvl w:val="0"/>
          <w:numId w:val="4"/>
        </w:numPr>
      </w:pPr>
      <w:r w:rsidRPr="00C370D2">
        <w:t xml:space="preserve">Strategy plays an unquantifiable role in </w:t>
      </w:r>
      <w:proofErr w:type="gramStart"/>
      <w:r w:rsidRPr="00C370D2">
        <w:t>Pokémon, that</w:t>
      </w:r>
      <w:proofErr w:type="gramEnd"/>
      <w:r w:rsidRPr="00C370D2">
        <w:t xml:space="preserve"> can sway the batt</w:t>
      </w:r>
      <w:r w:rsidRPr="00C370D2">
        <w:t xml:space="preserve">le in the favor to teams that may be statically weaker. We fell that, this lack of strategy measure accounts for some of the False Positives. </w:t>
      </w:r>
    </w:p>
    <w:p w:rsidR="00C370D2" w:rsidRPr="00C370D2" w:rsidRDefault="00C370D2" w:rsidP="00C370D2">
      <w:r w:rsidRPr="00C370D2">
        <w:t>Difficulties: Kevin</w:t>
      </w:r>
    </w:p>
    <w:p w:rsidR="00000000" w:rsidRPr="00C370D2" w:rsidRDefault="00C370D2" w:rsidP="00C370D2">
      <w:pPr>
        <w:numPr>
          <w:ilvl w:val="0"/>
          <w:numId w:val="5"/>
        </w:numPr>
      </w:pPr>
      <w:r w:rsidRPr="00C370D2">
        <w:t>Sparseness in the Data Set</w:t>
      </w:r>
    </w:p>
    <w:p w:rsidR="00000000" w:rsidRPr="00C370D2" w:rsidRDefault="00C370D2" w:rsidP="00C370D2">
      <w:pPr>
        <w:numPr>
          <w:ilvl w:val="1"/>
          <w:numId w:val="5"/>
        </w:numPr>
      </w:pPr>
      <w:r w:rsidRPr="00C370D2">
        <w:t>When battling in Pokémon, there are many times when you don’t learn everything about the opposing team</w:t>
      </w:r>
    </w:p>
    <w:p w:rsidR="00000000" w:rsidRPr="00C370D2" w:rsidRDefault="00C370D2" w:rsidP="00C370D2">
      <w:pPr>
        <w:numPr>
          <w:ilvl w:val="2"/>
          <w:numId w:val="5"/>
        </w:numPr>
      </w:pPr>
      <w:r w:rsidRPr="00C370D2">
        <w:t>You KO the opponent before you can see all their moves</w:t>
      </w:r>
    </w:p>
    <w:p w:rsidR="00000000" w:rsidRPr="00C370D2" w:rsidRDefault="00C370D2" w:rsidP="00C370D2">
      <w:pPr>
        <w:numPr>
          <w:ilvl w:val="3"/>
          <w:numId w:val="5"/>
        </w:numPr>
      </w:pPr>
      <w:r w:rsidRPr="00C370D2">
        <w:t>We overcame this by randomly assigning moves to vacant spots</w:t>
      </w:r>
    </w:p>
    <w:p w:rsidR="00000000" w:rsidRPr="00C370D2" w:rsidRDefault="00C370D2" w:rsidP="00C370D2">
      <w:pPr>
        <w:numPr>
          <w:ilvl w:val="2"/>
          <w:numId w:val="5"/>
        </w:numPr>
      </w:pPr>
      <w:r w:rsidRPr="00C370D2">
        <w:t>The opponent wins without showing you all of their Pokémon</w:t>
      </w:r>
    </w:p>
    <w:p w:rsidR="00000000" w:rsidRPr="00C370D2" w:rsidRDefault="00C370D2" w:rsidP="00C370D2">
      <w:pPr>
        <w:numPr>
          <w:ilvl w:val="2"/>
          <w:numId w:val="5"/>
        </w:numPr>
      </w:pPr>
      <w:r w:rsidRPr="00C370D2">
        <w:t>Abilities that have passive effects</w:t>
      </w:r>
    </w:p>
    <w:p w:rsidR="00000000" w:rsidRPr="00C370D2" w:rsidRDefault="00C370D2" w:rsidP="00C370D2">
      <w:pPr>
        <w:numPr>
          <w:ilvl w:val="2"/>
          <w:numId w:val="5"/>
        </w:numPr>
      </w:pPr>
      <w:r w:rsidRPr="00C370D2">
        <w:t>Attacks can have passive effects</w:t>
      </w:r>
    </w:p>
    <w:p w:rsidR="00000000" w:rsidRPr="00C370D2" w:rsidRDefault="00C370D2" w:rsidP="00C370D2">
      <w:pPr>
        <w:numPr>
          <w:ilvl w:val="0"/>
          <w:numId w:val="5"/>
        </w:numPr>
      </w:pPr>
      <w:r w:rsidRPr="00C370D2">
        <w:t>Having too many Sparse features can cause the battles to drastically over fit</w:t>
      </w:r>
    </w:p>
    <w:p w:rsidR="00000000" w:rsidRPr="00C370D2" w:rsidRDefault="00C370D2" w:rsidP="00C370D2">
      <w:pPr>
        <w:numPr>
          <w:ilvl w:val="1"/>
          <w:numId w:val="5"/>
        </w:numPr>
      </w:pPr>
      <w:r w:rsidRPr="00C370D2">
        <w:t>Dramatic in</w:t>
      </w:r>
      <w:r w:rsidRPr="00C370D2">
        <w:t xml:space="preserve">crease to False Positives. </w:t>
      </w:r>
    </w:p>
    <w:p w:rsidR="00C370D2" w:rsidRPr="00C370D2" w:rsidRDefault="00C370D2" w:rsidP="00C370D2"/>
    <w:p w:rsidR="00C370D2" w:rsidRPr="00C370D2" w:rsidRDefault="00C370D2" w:rsidP="00C370D2"/>
    <w:p w:rsidR="00C370D2" w:rsidRPr="00C370D2" w:rsidRDefault="00C370D2" w:rsidP="00C370D2"/>
    <w:p w:rsidR="00C370D2" w:rsidRDefault="00C370D2"/>
    <w:p w:rsidR="00C370D2" w:rsidRDefault="00C370D2"/>
    <w:sectPr w:rsidR="00C3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A0F"/>
    <w:multiLevelType w:val="hybridMultilevel"/>
    <w:tmpl w:val="6D3ABF80"/>
    <w:lvl w:ilvl="0" w:tplc="12FEE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2064A">
      <w:start w:val="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C3C44">
      <w:start w:val="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0E286">
      <w:start w:val="6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74E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2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0C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A6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1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DC7AA2"/>
    <w:multiLevelType w:val="hybridMultilevel"/>
    <w:tmpl w:val="D320ED3A"/>
    <w:lvl w:ilvl="0" w:tplc="5C360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8EBBA4">
      <w:start w:val="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927640">
      <w:start w:val="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0E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62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6A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CA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EA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47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0C3E3D"/>
    <w:multiLevelType w:val="hybridMultilevel"/>
    <w:tmpl w:val="B8787080"/>
    <w:lvl w:ilvl="0" w:tplc="63E83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69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26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AB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CD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C4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4F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CF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0C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395561"/>
    <w:multiLevelType w:val="hybridMultilevel"/>
    <w:tmpl w:val="4DBA65EC"/>
    <w:lvl w:ilvl="0" w:tplc="AC0A8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6B2AA">
      <w:start w:val="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642AB2">
      <w:start w:val="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B6BE">
      <w:start w:val="6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0C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EA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6E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67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A2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A917F22"/>
    <w:multiLevelType w:val="hybridMultilevel"/>
    <w:tmpl w:val="1CF07606"/>
    <w:lvl w:ilvl="0" w:tplc="47748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44C86">
      <w:start w:val="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09E12">
      <w:start w:val="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E4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C6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C0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ED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2D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8B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2C77D1D"/>
    <w:multiLevelType w:val="hybridMultilevel"/>
    <w:tmpl w:val="306E7936"/>
    <w:lvl w:ilvl="0" w:tplc="FC528D3E">
      <w:start w:val="1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D2"/>
    <w:rsid w:val="00622F5D"/>
    <w:rsid w:val="00C3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55233-80E3-40F7-BDD3-F362E281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2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8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3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3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4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43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1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2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6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396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9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3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68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79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3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4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83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158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76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583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91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0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0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77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40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0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zl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</TotalTime>
  <Pages>2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Anzle The Third</dc:creator>
  <cp:keywords/>
  <dc:description/>
  <cp:lastModifiedBy>Anzle The Third</cp:lastModifiedBy>
  <cp:revision>1</cp:revision>
  <dcterms:created xsi:type="dcterms:W3CDTF">2015-04-27T13:18:00Z</dcterms:created>
  <dcterms:modified xsi:type="dcterms:W3CDTF">2015-04-27T13:24:00Z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